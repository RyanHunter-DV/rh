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F2D1" w14:textId="42551837" w:rsidR="008513D2" w:rsidRDefault="000B1DD7" w:rsidP="00855460">
      <w:pPr>
        <w:pStyle w:val="T1"/>
      </w:pPr>
      <w:r>
        <w:t>component</w:t>
      </w:r>
    </w:p>
    <w:p w14:paraId="46232114" w14:textId="558EDC42" w:rsidR="008513D2" w:rsidRDefault="008513D2"/>
    <w:p w14:paraId="64A4A77E" w14:textId="27F328F2" w:rsidR="000B1DD7" w:rsidRDefault="000B1DD7" w:rsidP="000B1DD7">
      <w:pPr>
        <w:pStyle w:val="H1"/>
      </w:pPr>
      <w:r>
        <w:t>tools</w:t>
      </w:r>
    </w:p>
    <w:p w14:paraId="367689CE" w14:textId="599B29C3" w:rsidR="000B1DD7" w:rsidRDefault="000B1DD7" w:rsidP="000B1DD7">
      <w:pPr>
        <w:pStyle w:val="H2"/>
      </w:pPr>
      <w:r>
        <w:t>component assembler</w:t>
      </w:r>
    </w:p>
    <w:p w14:paraId="309DF1E9" w14:textId="4802F2F9" w:rsidR="000B1DD7" w:rsidRDefault="000B1DD7">
      <w:r>
        <w:t>component assembler, is a tool to assemble a component from picking up a bunch of selected meta-features. This tool is also an auto created tool according to the input setup files.</w:t>
      </w:r>
    </w:p>
    <w:p w14:paraId="64A85107" w14:textId="6326A8CD" w:rsidR="009251B9" w:rsidRDefault="009251B9">
      <w:r>
        <w:t>calling component assembler will collect all required features, and generate an entire module file in HDL.</w:t>
      </w:r>
    </w:p>
    <w:p w14:paraId="1D521FA4" w14:textId="3FD7BDBE" w:rsidR="009251B9" w:rsidRDefault="009251B9"/>
    <w:p w14:paraId="5296E8E8" w14:textId="77777777" w:rsidR="00FE4859" w:rsidRDefault="00FE4859"/>
    <w:p w14:paraId="4BBF9BDF" w14:textId="10CBA28A" w:rsidR="009251B9" w:rsidRDefault="009251B9"/>
    <w:p w14:paraId="6F274A84" w14:textId="5162A79B" w:rsidR="009251B9" w:rsidRDefault="009251B9"/>
    <w:p w14:paraId="50C4D6AD" w14:textId="59911944" w:rsidR="009251B9" w:rsidRDefault="009251B9"/>
    <w:p w14:paraId="2E83381F" w14:textId="7B0CBEBF" w:rsidR="009251B9" w:rsidRDefault="009251B9"/>
    <w:p w14:paraId="32FE9C26" w14:textId="6CB933E5" w:rsidR="009251B9" w:rsidRDefault="009251B9"/>
    <w:p w14:paraId="6760FF59" w14:textId="77777777" w:rsidR="009251B9" w:rsidRDefault="009251B9">
      <w:r>
        <w:br w:type="page"/>
      </w:r>
    </w:p>
    <w:p w14:paraId="1808CD15" w14:textId="5BA1C074" w:rsidR="009251B9" w:rsidRDefault="009251B9" w:rsidP="009251B9">
      <w:pPr>
        <w:pStyle w:val="T1"/>
      </w:pPr>
      <w:r>
        <w:lastRenderedPageBreak/>
        <w:t>feature</w:t>
      </w:r>
    </w:p>
    <w:p w14:paraId="1F259161" w14:textId="703DE8F7" w:rsidR="009251B9" w:rsidRDefault="00874E83" w:rsidP="00874E83">
      <w:pPr>
        <w:pStyle w:val="H1"/>
      </w:pPr>
      <w:r>
        <w:t>built-in APIs</w:t>
      </w:r>
    </w:p>
    <w:p w14:paraId="121F4A4A" w14:textId="1EF48DBB" w:rsidR="00874E83" w:rsidRDefault="00874E83">
      <w:r>
        <w:t xml:space="preserve">before starting processing features, the whole </w:t>
      </w:r>
      <w:proofErr w:type="spellStart"/>
      <w:r>
        <w:t>rhFlow</w:t>
      </w:r>
      <w:proofErr w:type="spellEnd"/>
      <w:r>
        <w:t xml:space="preserve"> will first include the base feature package which declares a bunch of APIs for declaring features. And users can also include other feature packages manually before parsing feature files.</w:t>
      </w:r>
    </w:p>
    <w:p w14:paraId="62E4D096" w14:textId="7F22E3E1" w:rsidR="009251B9" w:rsidRDefault="009251B9"/>
    <w:p w14:paraId="788D2353" w14:textId="77777777" w:rsidR="009251B9" w:rsidRDefault="009251B9"/>
    <w:p w14:paraId="4CB8DE7F" w14:textId="77777777" w:rsidR="00586D8B" w:rsidRDefault="00586D8B"/>
    <w:p w14:paraId="6B3C8CFE" w14:textId="77777777" w:rsidR="008513D2" w:rsidRDefault="008513D2"/>
    <w:p w14:paraId="0CF9EAD5" w14:textId="77777777" w:rsidR="008513D2" w:rsidRDefault="008513D2"/>
    <w:p w14:paraId="6AB298E9" w14:textId="77777777" w:rsidR="008513D2" w:rsidRDefault="008513D2"/>
    <w:p w14:paraId="60A110F0" w14:textId="77777777" w:rsidR="008513D2" w:rsidRDefault="008513D2"/>
    <w:p w14:paraId="1E13AF6A" w14:textId="0271DFAE" w:rsidR="008513D2" w:rsidRDefault="008513D2"/>
    <w:p w14:paraId="659ED00E" w14:textId="18A08B9F" w:rsidR="00FE4859" w:rsidRDefault="00FE4859"/>
    <w:p w14:paraId="621917C5" w14:textId="77B1C591" w:rsidR="00FE4859" w:rsidRDefault="00FE4859"/>
    <w:p w14:paraId="79F5462E" w14:textId="51925250" w:rsidR="00FE4859" w:rsidRDefault="00FE4859"/>
    <w:p w14:paraId="756CADC9" w14:textId="6553F958" w:rsidR="00FE4859" w:rsidRDefault="00FE4859"/>
    <w:p w14:paraId="61919296" w14:textId="28B17ABB" w:rsidR="00FE4859" w:rsidRDefault="00FE4859">
      <w:r>
        <w:br w:type="page"/>
      </w:r>
    </w:p>
    <w:p w14:paraId="3BBE2389" w14:textId="30D6E490" w:rsidR="00FE4859" w:rsidRDefault="00FE4859" w:rsidP="00FE4859">
      <w:pPr>
        <w:pStyle w:val="T1"/>
      </w:pPr>
      <w:r>
        <w:lastRenderedPageBreak/>
        <w:t>examples</w:t>
      </w:r>
    </w:p>
    <w:p w14:paraId="2EBEDACA" w14:textId="6F117396" w:rsidR="00FE4859" w:rsidRDefault="00FE4859" w:rsidP="00FE4859">
      <w:pPr>
        <w:pStyle w:val="H1"/>
      </w:pPr>
      <w:r>
        <w:t xml:space="preserve">component </w:t>
      </w:r>
      <w:proofErr w:type="spellStart"/>
      <w:r>
        <w:t>fifo</w:t>
      </w:r>
      <w:proofErr w:type="spellEnd"/>
    </w:p>
    <w:p w14:paraId="591A1442" w14:textId="77777777" w:rsidR="00FE4859" w:rsidRDefault="00FE4859"/>
    <w:p w14:paraId="1E16EC8F" w14:textId="77777777" w:rsidR="00FE4859" w:rsidRDefault="00FE4859"/>
    <w:p w14:paraId="28DAE24E" w14:textId="77777777" w:rsidR="00FE4859" w:rsidRDefault="00FE4859"/>
    <w:p w14:paraId="743D4262" w14:textId="707DE584" w:rsidR="008513D2" w:rsidRDefault="008513D2">
      <w:r>
        <w:br w:type="page"/>
      </w:r>
    </w:p>
    <w:p w14:paraId="5027D07D" w14:textId="77777777" w:rsidR="000C2AE1" w:rsidRDefault="000C2AE1"/>
    <w:sectPr w:rsidR="000C2AE1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B99EF" w14:textId="77777777" w:rsidR="00A273D2" w:rsidRDefault="00A273D2">
      <w:pPr>
        <w:spacing w:after="0" w:line="240" w:lineRule="auto"/>
      </w:pPr>
      <w:r>
        <w:separator/>
      </w:r>
    </w:p>
    <w:p w14:paraId="600D2FA1" w14:textId="77777777" w:rsidR="00A273D2" w:rsidRDefault="00A273D2"/>
  </w:endnote>
  <w:endnote w:type="continuationSeparator" w:id="0">
    <w:p w14:paraId="2B3586C0" w14:textId="77777777" w:rsidR="00A273D2" w:rsidRDefault="00A273D2">
      <w:pPr>
        <w:spacing w:after="0" w:line="240" w:lineRule="auto"/>
      </w:pPr>
      <w:r>
        <w:continuationSeparator/>
      </w:r>
    </w:p>
    <w:p w14:paraId="3F7F3E9B" w14:textId="77777777" w:rsidR="00A273D2" w:rsidRDefault="00A273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7BF76" w14:textId="77777777" w:rsidR="00E03E15" w:rsidRDefault="004B685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000B" w14:textId="77777777" w:rsidR="00A273D2" w:rsidRDefault="00A273D2">
      <w:pPr>
        <w:spacing w:after="0" w:line="240" w:lineRule="auto"/>
      </w:pPr>
      <w:r>
        <w:separator/>
      </w:r>
    </w:p>
    <w:p w14:paraId="6159665C" w14:textId="77777777" w:rsidR="00A273D2" w:rsidRDefault="00A273D2"/>
  </w:footnote>
  <w:footnote w:type="continuationSeparator" w:id="0">
    <w:p w14:paraId="71A04712" w14:textId="77777777" w:rsidR="00A273D2" w:rsidRDefault="00A273D2">
      <w:pPr>
        <w:spacing w:after="0" w:line="240" w:lineRule="auto"/>
      </w:pPr>
      <w:r>
        <w:continuationSeparator/>
      </w:r>
    </w:p>
    <w:p w14:paraId="2CD365D7" w14:textId="77777777" w:rsidR="00A273D2" w:rsidRDefault="00A273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786"/>
    <w:multiLevelType w:val="multilevel"/>
    <w:tmpl w:val="2E0CE3A4"/>
    <w:lvl w:ilvl="0">
      <w:start w:val="1"/>
      <w:numFmt w:val="decimal"/>
      <w:pStyle w:val="T1"/>
      <w:lvlText w:val="%1."/>
      <w:lvlJc w:val="left"/>
      <w:pPr>
        <w:ind w:left="0" w:firstLine="2872"/>
      </w:pPr>
      <w:rPr>
        <w:rFonts w:hint="default"/>
      </w:rPr>
    </w:lvl>
    <w:lvl w:ilvl="1">
      <w:start w:val="1"/>
      <w:numFmt w:val="decimal"/>
      <w:pStyle w:val="H1"/>
      <w:lvlText w:val="%1.%2."/>
      <w:lvlJc w:val="left"/>
      <w:pPr>
        <w:ind w:left="284" w:firstLine="2948"/>
      </w:pPr>
      <w:rPr>
        <w:rFonts w:hint="default"/>
      </w:rPr>
    </w:lvl>
    <w:lvl w:ilvl="2">
      <w:start w:val="1"/>
      <w:numFmt w:val="decimal"/>
      <w:pStyle w:val="H2"/>
      <w:lvlText w:val="%1.%2.%3."/>
      <w:lvlJc w:val="left"/>
      <w:pPr>
        <w:ind w:left="567" w:firstLine="3025"/>
      </w:pPr>
      <w:rPr>
        <w:rFonts w:hint="default"/>
      </w:rPr>
    </w:lvl>
    <w:lvl w:ilvl="3">
      <w:start w:val="1"/>
      <w:numFmt w:val="decimal"/>
      <w:pStyle w:val="H3"/>
      <w:lvlText w:val="%1.%2.%3.%4."/>
      <w:lvlJc w:val="left"/>
      <w:pPr>
        <w:ind w:left="851" w:firstLine="3101"/>
      </w:pPr>
      <w:rPr>
        <w:rFonts w:hint="default"/>
      </w:rPr>
    </w:lvl>
    <w:lvl w:ilvl="4">
      <w:start w:val="1"/>
      <w:numFmt w:val="decimal"/>
      <w:pStyle w:val="H4"/>
      <w:lvlText w:val="%1.%2.%3.%4.%5."/>
      <w:lvlJc w:val="left"/>
      <w:pPr>
        <w:ind w:left="113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92" w:hanging="1440"/>
      </w:pPr>
      <w:rPr>
        <w:rFonts w:hint="default"/>
      </w:rPr>
    </w:lvl>
  </w:abstractNum>
  <w:abstractNum w:abstractNumId="1" w15:restartNumberingAfterBreak="0">
    <w:nsid w:val="05814F59"/>
    <w:multiLevelType w:val="hybridMultilevel"/>
    <w:tmpl w:val="7DD0F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0B41B0"/>
    <w:multiLevelType w:val="hybridMultilevel"/>
    <w:tmpl w:val="7F682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877986"/>
    <w:multiLevelType w:val="hybridMultilevel"/>
    <w:tmpl w:val="C48A6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E57B68"/>
    <w:multiLevelType w:val="hybridMultilevel"/>
    <w:tmpl w:val="52EC7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2166EF"/>
    <w:multiLevelType w:val="hybridMultilevel"/>
    <w:tmpl w:val="53CC3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0D5B4D"/>
    <w:multiLevelType w:val="hybridMultilevel"/>
    <w:tmpl w:val="BC301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7C066C"/>
    <w:multiLevelType w:val="hybridMultilevel"/>
    <w:tmpl w:val="11D2F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6E6655"/>
    <w:multiLevelType w:val="hybridMultilevel"/>
    <w:tmpl w:val="15EA3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DB1EC6"/>
    <w:multiLevelType w:val="multilevel"/>
    <w:tmpl w:val="220C819E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D9290F"/>
    <w:multiLevelType w:val="hybridMultilevel"/>
    <w:tmpl w:val="C816A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FB0E3A"/>
    <w:multiLevelType w:val="multilevel"/>
    <w:tmpl w:val="7624AFE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4AE69CF"/>
    <w:multiLevelType w:val="hybridMultilevel"/>
    <w:tmpl w:val="FC4C7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71021B"/>
    <w:multiLevelType w:val="hybridMultilevel"/>
    <w:tmpl w:val="0BE49A9A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4" w15:restartNumberingAfterBreak="0">
    <w:nsid w:val="5989229F"/>
    <w:multiLevelType w:val="hybridMultilevel"/>
    <w:tmpl w:val="B69E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B2181D"/>
    <w:multiLevelType w:val="hybridMultilevel"/>
    <w:tmpl w:val="8C4EF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A96D34"/>
    <w:multiLevelType w:val="hybridMultilevel"/>
    <w:tmpl w:val="5B043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2070D1"/>
    <w:multiLevelType w:val="hybridMultilevel"/>
    <w:tmpl w:val="A872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4"/>
  </w:num>
  <w:num w:numId="5">
    <w:abstractNumId w:val="17"/>
  </w:num>
  <w:num w:numId="6">
    <w:abstractNumId w:val="14"/>
  </w:num>
  <w:num w:numId="7">
    <w:abstractNumId w:val="0"/>
  </w:num>
  <w:num w:numId="8">
    <w:abstractNumId w:val="15"/>
  </w:num>
  <w:num w:numId="9">
    <w:abstractNumId w:val="12"/>
  </w:num>
  <w:num w:numId="10">
    <w:abstractNumId w:val="16"/>
  </w:num>
  <w:num w:numId="11">
    <w:abstractNumId w:val="6"/>
  </w:num>
  <w:num w:numId="12">
    <w:abstractNumId w:val="13"/>
  </w:num>
  <w:num w:numId="13">
    <w:abstractNumId w:val="1"/>
  </w:num>
  <w:num w:numId="14">
    <w:abstractNumId w:val="7"/>
  </w:num>
  <w:num w:numId="15">
    <w:abstractNumId w:val="5"/>
  </w:num>
  <w:num w:numId="16">
    <w:abstractNumId w:val="3"/>
  </w:num>
  <w:num w:numId="17">
    <w:abstractNumId w:val="8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0E"/>
    <w:rsid w:val="000520AC"/>
    <w:rsid w:val="00071362"/>
    <w:rsid w:val="00076189"/>
    <w:rsid w:val="000B1DD7"/>
    <w:rsid w:val="000C2AE1"/>
    <w:rsid w:val="0010196F"/>
    <w:rsid w:val="0015112B"/>
    <w:rsid w:val="002443A5"/>
    <w:rsid w:val="00333D6C"/>
    <w:rsid w:val="004011DD"/>
    <w:rsid w:val="004B6851"/>
    <w:rsid w:val="004D2CE3"/>
    <w:rsid w:val="004D52DE"/>
    <w:rsid w:val="004E3D49"/>
    <w:rsid w:val="0056667F"/>
    <w:rsid w:val="00586D8B"/>
    <w:rsid w:val="005A1BC1"/>
    <w:rsid w:val="006026BF"/>
    <w:rsid w:val="006158F9"/>
    <w:rsid w:val="00627FFA"/>
    <w:rsid w:val="00635DB6"/>
    <w:rsid w:val="00636EA0"/>
    <w:rsid w:val="0065697A"/>
    <w:rsid w:val="006701AB"/>
    <w:rsid w:val="006C0B4C"/>
    <w:rsid w:val="006C3F0D"/>
    <w:rsid w:val="006D1C56"/>
    <w:rsid w:val="006E1D54"/>
    <w:rsid w:val="00751798"/>
    <w:rsid w:val="00770F4E"/>
    <w:rsid w:val="00790221"/>
    <w:rsid w:val="007F3DDE"/>
    <w:rsid w:val="0080337E"/>
    <w:rsid w:val="008513D2"/>
    <w:rsid w:val="00855460"/>
    <w:rsid w:val="00874E83"/>
    <w:rsid w:val="00896741"/>
    <w:rsid w:val="009251B9"/>
    <w:rsid w:val="009B11DB"/>
    <w:rsid w:val="00A23424"/>
    <w:rsid w:val="00A273D2"/>
    <w:rsid w:val="00A43525"/>
    <w:rsid w:val="00A63148"/>
    <w:rsid w:val="00B40D5A"/>
    <w:rsid w:val="00BF7B41"/>
    <w:rsid w:val="00C0465E"/>
    <w:rsid w:val="00C1140E"/>
    <w:rsid w:val="00C2408D"/>
    <w:rsid w:val="00C34A78"/>
    <w:rsid w:val="00CF59FD"/>
    <w:rsid w:val="00D312F4"/>
    <w:rsid w:val="00D66679"/>
    <w:rsid w:val="00D921DF"/>
    <w:rsid w:val="00E03E15"/>
    <w:rsid w:val="00E05618"/>
    <w:rsid w:val="00E30D34"/>
    <w:rsid w:val="00E67906"/>
    <w:rsid w:val="00EE4821"/>
    <w:rsid w:val="00F16A2C"/>
    <w:rsid w:val="00F210C2"/>
    <w:rsid w:val="00FA4F42"/>
    <w:rsid w:val="00FB1EF1"/>
    <w:rsid w:val="00FE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07D0"/>
  <w15:chartTrackingRefBased/>
  <w15:docId w15:val="{9CBC5AD9-D73E-854D-910F-B28AC116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4D52DE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2DE"/>
    <w:pPr>
      <w:spacing w:before="40"/>
      <w:ind w:left="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2DE"/>
    <w:pPr>
      <w:spacing w:before="40" w:after="0"/>
      <w:ind w:left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2DE"/>
    <w:p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D52DE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D52DE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D52DE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D52DE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D52DE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DE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513D2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3D2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13D2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next w:val="Normal"/>
    <w:link w:val="TitleChar"/>
    <w:uiPriority w:val="2"/>
    <w:unhideWhenUsed/>
    <w:qFormat/>
    <w:rsid w:val="00790221"/>
    <w:pPr>
      <w:numPr>
        <w:numId w:val="2"/>
      </w:numPr>
      <w:pBdr>
        <w:left w:val="single" w:sz="48" w:space="10" w:color="000000" w:themeColor="text1"/>
      </w:pBdr>
      <w:spacing w:before="240" w:after="0"/>
      <w:contextualSpacing/>
      <w:outlineLvl w:val="0"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8513D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H1">
    <w:name w:val="H1"/>
    <w:basedOn w:val="Normal"/>
    <w:next w:val="Normal"/>
    <w:autoRedefine/>
    <w:qFormat/>
    <w:rsid w:val="00C34A78"/>
    <w:pPr>
      <w:numPr>
        <w:ilvl w:val="1"/>
        <w:numId w:val="7"/>
      </w:numPr>
      <w:ind w:firstLine="0"/>
      <w:outlineLvl w:val="1"/>
    </w:pPr>
    <w:rPr>
      <w:i/>
      <w:sz w:val="36"/>
    </w:rPr>
  </w:style>
  <w:style w:type="paragraph" w:customStyle="1" w:styleId="H2">
    <w:name w:val="H2"/>
    <w:basedOn w:val="Heading2"/>
    <w:next w:val="Normal"/>
    <w:qFormat/>
    <w:rsid w:val="00C34A78"/>
    <w:pPr>
      <w:numPr>
        <w:ilvl w:val="2"/>
        <w:numId w:val="7"/>
      </w:numPr>
      <w:ind w:firstLine="0"/>
      <w:outlineLvl w:val="2"/>
    </w:pPr>
    <w:rPr>
      <w:sz w:val="32"/>
    </w:rPr>
  </w:style>
  <w:style w:type="paragraph" w:customStyle="1" w:styleId="H3">
    <w:name w:val="H3"/>
    <w:basedOn w:val="Normal"/>
    <w:next w:val="Normal"/>
    <w:qFormat/>
    <w:rsid w:val="00C34A78"/>
    <w:pPr>
      <w:numPr>
        <w:ilvl w:val="3"/>
        <w:numId w:val="7"/>
      </w:numPr>
      <w:ind w:firstLine="0"/>
      <w:outlineLvl w:val="3"/>
    </w:pPr>
    <w:rPr>
      <w:sz w:val="28"/>
    </w:rPr>
  </w:style>
  <w:style w:type="paragraph" w:customStyle="1" w:styleId="H4">
    <w:name w:val="H4"/>
    <w:basedOn w:val="Heading4"/>
    <w:next w:val="Normal"/>
    <w:qFormat/>
    <w:rsid w:val="00333D6C"/>
    <w:pPr>
      <w:numPr>
        <w:ilvl w:val="4"/>
        <w:numId w:val="7"/>
      </w:numPr>
      <w:ind w:firstLine="0"/>
      <w:outlineLvl w:val="4"/>
    </w:pPr>
  </w:style>
  <w:style w:type="paragraph" w:styleId="ListParagraph">
    <w:name w:val="List Paragraph"/>
    <w:basedOn w:val="Normal"/>
    <w:uiPriority w:val="34"/>
    <w:unhideWhenUsed/>
    <w:qFormat/>
    <w:rsid w:val="00751798"/>
    <w:pPr>
      <w:ind w:left="720"/>
      <w:contextualSpacing/>
    </w:pPr>
  </w:style>
  <w:style w:type="paragraph" w:customStyle="1" w:styleId="T1">
    <w:name w:val="T1"/>
    <w:basedOn w:val="Normal"/>
    <w:next w:val="Normal"/>
    <w:qFormat/>
    <w:rsid w:val="00C0465E"/>
    <w:pPr>
      <w:numPr>
        <w:numId w:val="7"/>
      </w:numPr>
      <w:ind w:firstLine="0"/>
      <w:outlineLvl w:val="0"/>
    </w:pPr>
    <w:rPr>
      <w:sz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angqi/Library/Mobile%20Documents/com~apple~CloudDocs/docs/templates/office/spec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spec.dotx</Template>
  <TotalTime>21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RyanHunter</dc:creator>
  <cp:keywords/>
  <dc:description/>
  <cp:lastModifiedBy>Hunter Ryan</cp:lastModifiedBy>
  <cp:revision>5</cp:revision>
  <dcterms:created xsi:type="dcterms:W3CDTF">2021-09-07T12:13:00Z</dcterms:created>
  <dcterms:modified xsi:type="dcterms:W3CDTF">2021-09-07T14:14:00Z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