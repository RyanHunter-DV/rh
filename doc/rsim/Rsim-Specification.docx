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High Tower Text" w:eastAsiaTheme="minorHAnsi" w:hAnsi="High Tower Text"/>
          <w:color w:val="707070" w:themeColor="accent1"/>
          <w:sz w:val="20"/>
          <w:lang w:eastAsia="ja-JP"/>
        </w:rPr>
        <w:id w:val="-1115295128"/>
        <w:docPartObj>
          <w:docPartGallery w:val="Cover Pages"/>
          <w:docPartUnique/>
        </w:docPartObj>
      </w:sdtPr>
      <w:sdtEndPr>
        <w:rPr>
          <w:rFonts w:ascii="JetBrains Mono" w:hAnsi="JetBrains Mono"/>
          <w:b/>
          <w:sz w:val="22"/>
        </w:rPr>
      </w:sdtEndPr>
      <w:sdtContent>
        <w:p w14:paraId="059ABA53" w14:textId="77777777" w:rsidR="001F0186" w:rsidRDefault="001F018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07072A" wp14:editId="57AABE7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5-1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410AA49" w14:textId="588038DE" w:rsidR="001F0186" w:rsidRDefault="0023665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5/16/2023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B07072A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707070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707070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5-1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410AA49" w14:textId="588038DE" w:rsidR="001F0186" w:rsidRDefault="0023665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5/16/2023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707070 [3215]" strokecolor="#707070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707070 [3215]" strokecolor="#707070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707070 [3215]" strokecolor="#707070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707070 [3215]" strokecolor="#707070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707070 [3215]" strokecolor="#707070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707070 [3215]" strokecolor="#707070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707070 [3215]" strokecolor="#707070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707070 [3215]" strokecolor="#707070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707070 [3215]" strokecolor="#707070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707070 [3215]" strokecolor="#707070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707070 [3215]" strokecolor="#707070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707070 [3215]" strokecolor="#707070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707070 [3215]" strokecolor="#707070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707070 [3215]" strokecolor="#707070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707070 [3215]" strokecolor="#707070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707070 [3215]" strokecolor="#707070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707070 [3215]" strokecolor="#707070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707070 [3215]" strokecolor="#707070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707070 [3215]" strokecolor="#707070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707070 [3215]" strokecolor="#707070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707070 [3215]" strokecolor="#707070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707070 [3215]" strokecolor="#707070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707070 [3215]" strokecolor="#707070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5A67FF" wp14:editId="4354906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E30A2D" w14:textId="77777777" w:rsidR="001F0186" w:rsidRDefault="00000000">
                                <w:pPr>
                                  <w:pStyle w:val="NoSpacing"/>
                                  <w:rPr>
                                    <w:color w:val="707070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707070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1F0186">
                                      <w:rPr>
                                        <w:color w:val="707070" w:themeColor="accent1"/>
                                        <w:sz w:val="26"/>
                                        <w:szCs w:val="26"/>
                                      </w:rPr>
                                      <w:t>Ryan Hunter</w:t>
                                    </w:r>
                                  </w:sdtContent>
                                </w:sdt>
                              </w:p>
                              <w:p w14:paraId="230A4A4C" w14:textId="77777777" w:rsidR="001F0186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F018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[personal]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5A67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AE30A2D" w14:textId="77777777" w:rsidR="001F0186" w:rsidRDefault="00000000">
                          <w:pPr>
                            <w:pStyle w:val="NoSpacing"/>
                            <w:rPr>
                              <w:color w:val="707070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707070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1F0186">
                                <w:rPr>
                                  <w:color w:val="707070" w:themeColor="accent1"/>
                                  <w:sz w:val="26"/>
                                  <w:szCs w:val="26"/>
                                </w:rPr>
                                <w:t>Ryan Hunter</w:t>
                              </w:r>
                            </w:sdtContent>
                          </w:sdt>
                        </w:p>
                        <w:p w14:paraId="230A4A4C" w14:textId="77777777" w:rsidR="001F0186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F018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[personal]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33C4EA" wp14:editId="4315F92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CA5ACB" w14:textId="3D00B61B" w:rsidR="001F0186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3665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RSim</w:t>
                                    </w:r>
                                  </w:sdtContent>
                                </w:sdt>
                              </w:p>
                              <w:p w14:paraId="5A0A0DEA" w14:textId="65E10A28" w:rsidR="001F0186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3665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Specification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33C4EA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CCA5ACB" w14:textId="3D00B61B" w:rsidR="001F0186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3665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RSim</w:t>
                              </w:r>
                            </w:sdtContent>
                          </w:sdt>
                        </w:p>
                        <w:p w14:paraId="5A0A0DEA" w14:textId="65E10A28" w:rsidR="001F0186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3665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Specification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BEABE3F" w14:textId="77777777" w:rsidR="001F0186" w:rsidRDefault="001F0186">
          <w:pPr>
            <w:spacing w:line="288" w:lineRule="auto"/>
            <w:ind w:left="360"/>
          </w:pPr>
          <w:r>
            <w:rPr>
              <w:b/>
            </w:rPr>
            <w:br w:type="page"/>
          </w:r>
        </w:p>
      </w:sdtContent>
    </w:sdt>
    <w:p w14:paraId="1791444A" w14:textId="77777777" w:rsidR="00683C61" w:rsidRDefault="00E64EE5" w:rsidP="001C6551">
      <w:pPr>
        <w:pStyle w:val="Heading1"/>
      </w:pPr>
      <w:r>
        <w:lastRenderedPageBreak/>
        <w:t>Revision History</w:t>
      </w:r>
    </w:p>
    <w:p w14:paraId="3AF596B6" w14:textId="3991DA00" w:rsidR="00E64EE5" w:rsidRDefault="0015701B" w:rsidP="00E72822">
      <w:r>
        <w:t>2023/5/16:</w:t>
      </w:r>
    </w:p>
    <w:p w14:paraId="5E13EDD2" w14:textId="35493A86" w:rsidR="0015701B" w:rsidRDefault="0015701B" w:rsidP="00E72822">
      <w:r>
        <w:t>- document created</w:t>
      </w:r>
    </w:p>
    <w:p w14:paraId="063D1A2C" w14:textId="77777777" w:rsidR="0015701B" w:rsidRDefault="0015701B" w:rsidP="00E72822"/>
    <w:p w14:paraId="7AA3970F" w14:textId="77777777" w:rsidR="00E64EE5" w:rsidRDefault="00E64EE5" w:rsidP="00E72822"/>
    <w:p w14:paraId="70E71D92" w14:textId="77777777" w:rsidR="00E64EE5" w:rsidRDefault="00E64EE5" w:rsidP="00E72822"/>
    <w:p w14:paraId="6D666572" w14:textId="77777777" w:rsidR="00E64EE5" w:rsidRDefault="00E64EE5" w:rsidP="00E72822"/>
    <w:p w14:paraId="0C4EA68D" w14:textId="77777777" w:rsidR="00E64EE5" w:rsidRDefault="00E64EE5">
      <w:pPr>
        <w:spacing w:line="288" w:lineRule="auto"/>
        <w:ind w:left="360"/>
      </w:pPr>
      <w:r>
        <w:br w:type="page"/>
      </w:r>
    </w:p>
    <w:p w14:paraId="4058247F" w14:textId="77777777" w:rsidR="00E64EE5" w:rsidRDefault="00E64EE5" w:rsidP="001C6551">
      <w:pPr>
        <w:pStyle w:val="Heading1"/>
      </w:pPr>
      <w:r w:rsidRPr="001C6551">
        <w:lastRenderedPageBreak/>
        <w:t>Overview</w:t>
      </w:r>
    </w:p>
    <w:p w14:paraId="54A8FE92" w14:textId="58E6BF68" w:rsidR="00070231" w:rsidRPr="00070231" w:rsidRDefault="00070231" w:rsidP="00070231">
      <w:r>
        <w:t>The RSIM tool is a distributed commands management tool which can invoke different plugins by user, and run user defined actions with different management strategies.</w:t>
      </w:r>
    </w:p>
    <w:p w14:paraId="03C35614" w14:textId="5093789C" w:rsidR="0015701B" w:rsidRDefault="009B0A0E" w:rsidP="009B0A0E">
      <w:pPr>
        <w:pStyle w:val="Heading2"/>
      </w:pPr>
      <w:r>
        <w:t>Brief Feature Descriptions</w:t>
      </w:r>
    </w:p>
    <w:p w14:paraId="04970E22" w14:textId="558A2BE3" w:rsidR="009B0A0E" w:rsidRDefault="009B0A0E" w:rsidP="0015701B">
      <w:r>
        <w:t>This section depicts basic features of the RSIM tool.</w:t>
      </w:r>
    </w:p>
    <w:p w14:paraId="56B768B5" w14:textId="4494EC4F" w:rsidR="00070231" w:rsidRDefault="00593A84" w:rsidP="00593A84">
      <w:pPr>
        <w:pStyle w:val="Heading3"/>
      </w:pPr>
      <w:r>
        <w:t>Distributed command management</w:t>
      </w:r>
    </w:p>
    <w:p w14:paraId="7C7DF2EC" w14:textId="6D900D4A" w:rsidR="00302EB2" w:rsidRDefault="00593A84" w:rsidP="0015701B">
      <w:r>
        <w:t xml:space="preserve">This tool can </w:t>
      </w:r>
      <w:r w:rsidR="00302EB2">
        <w:t>read user configurations and running commands acccording to user specified from command line.</w:t>
      </w:r>
      <w:r w:rsidR="00CE449A">
        <w:t xml:space="preserve"> Details in below.</w:t>
      </w:r>
    </w:p>
    <w:p w14:paraId="2FD81BC7" w14:textId="59EA8DF6" w:rsidR="009B0A0E" w:rsidRDefault="00070231" w:rsidP="00070231">
      <w:pPr>
        <w:pStyle w:val="Heading3"/>
      </w:pPr>
      <w:r>
        <w:t>IP-XACT based project build functions</w:t>
      </w:r>
    </w:p>
    <w:p w14:paraId="52D7FB34" w14:textId="77777777" w:rsidR="00070231" w:rsidRDefault="00070231" w:rsidP="0015701B"/>
    <w:p w14:paraId="33E705B1" w14:textId="77777777" w:rsidR="0015701B" w:rsidRDefault="0015701B" w:rsidP="0015701B"/>
    <w:p w14:paraId="1A648C58" w14:textId="77777777" w:rsidR="0015701B" w:rsidRDefault="0015701B" w:rsidP="0015701B"/>
    <w:p w14:paraId="17942362" w14:textId="77C9F90E" w:rsidR="00E72822" w:rsidRDefault="00E72822" w:rsidP="0015701B">
      <w:r>
        <w:br w:type="page"/>
      </w:r>
    </w:p>
    <w:p w14:paraId="68F57DFB" w14:textId="65B70EA0" w:rsidR="003577C1" w:rsidRDefault="00CE449A" w:rsidP="00CE449A">
      <w:pPr>
        <w:pStyle w:val="Heading1"/>
      </w:pPr>
      <w:r>
        <w:lastRenderedPageBreak/>
        <w:t>Features</w:t>
      </w:r>
    </w:p>
    <w:p w14:paraId="66869146" w14:textId="380A5996" w:rsidR="00CE449A" w:rsidRDefault="00CE449A" w:rsidP="003577C1">
      <w:r>
        <w:t>This chapter will depict detailed features lists above.</w:t>
      </w:r>
    </w:p>
    <w:p w14:paraId="3E282B7A" w14:textId="32622A67" w:rsidR="00CE449A" w:rsidRDefault="00CE449A" w:rsidP="00CE449A">
      <w:pPr>
        <w:pStyle w:val="Heading2"/>
      </w:pPr>
      <w:r>
        <w:t>Distributed command management</w:t>
      </w:r>
    </w:p>
    <w:p w14:paraId="02EC8FD0" w14:textId="3968FF51" w:rsidR="00CE449A" w:rsidRDefault="00CE449A" w:rsidP="003577C1">
      <w:r>
        <w:t>Different flow actions which has no dependency can be executed parallelly with multiple threads. #TBD</w:t>
      </w:r>
    </w:p>
    <w:p w14:paraId="7E4A2674" w14:textId="77777777" w:rsidR="00CE449A" w:rsidRDefault="00CE449A" w:rsidP="003577C1"/>
    <w:p w14:paraId="3AF21F96" w14:textId="2E80F993" w:rsidR="00F874C3" w:rsidRDefault="00CE449A" w:rsidP="003577C1">
      <w:pPr>
        <w:pStyle w:val="Heading2"/>
      </w:pPr>
      <w:r>
        <w:t>IP-XACT based project build</w:t>
      </w:r>
    </w:p>
    <w:p w14:paraId="628DB15C" w14:textId="38569BAF" w:rsidR="00CE449A" w:rsidRDefault="00F874C3" w:rsidP="003577C1">
      <w:r>
        <w:t>To support the IP-XACT based methodology, this tool supports:</w:t>
      </w:r>
    </w:p>
    <w:p w14:paraId="266F2933" w14:textId="05EA852D" w:rsidR="00F874C3" w:rsidRDefault="00F874C3" w:rsidP="00F874C3">
      <w:pPr>
        <w:pStyle w:val="Heading3"/>
      </w:pPr>
      <w:r>
        <w:t>component</w:t>
      </w:r>
    </w:p>
    <w:p w14:paraId="5A83913C" w14:textId="1448C54D" w:rsidR="00F874C3" w:rsidRDefault="00F874C3" w:rsidP="003577C1">
      <w:r>
        <w:t>This documents one or more implementations of a project, this can be of an IP project, sub-system or SoC. For example, a component can have file set information, views etc.</w:t>
      </w:r>
    </w:p>
    <w:p w14:paraId="3042A448" w14:textId="358C45E3" w:rsidR="00F874C3" w:rsidRDefault="00F874C3" w:rsidP="003577C1">
      <w:r>
        <w:t>Different views can have different purpose</w:t>
      </w:r>
      <w:r w:rsidR="006A31F1">
        <w:t>, such for synthesis, simulation etc.</w:t>
      </w:r>
    </w:p>
    <w:p w14:paraId="03D60425" w14:textId="77777777" w:rsidR="006A31F1" w:rsidRDefault="006A31F1" w:rsidP="003577C1"/>
    <w:p w14:paraId="2CEF02B7" w14:textId="77777777" w:rsidR="003577C1" w:rsidRPr="003577C1" w:rsidRDefault="003577C1" w:rsidP="003577C1"/>
    <w:p w14:paraId="6847FBF9" w14:textId="77777777" w:rsidR="003577C1" w:rsidRPr="00E72822" w:rsidRDefault="003577C1" w:rsidP="00E72822"/>
    <w:p w14:paraId="2C9A62F7" w14:textId="77777777" w:rsidR="00683C61" w:rsidRDefault="00683C61" w:rsidP="00683C61"/>
    <w:p w14:paraId="39D35999" w14:textId="77777777" w:rsidR="00683C61" w:rsidRDefault="00683C61" w:rsidP="00683C61"/>
    <w:p w14:paraId="7C212170" w14:textId="77777777" w:rsidR="00683C61" w:rsidRDefault="00683C61" w:rsidP="00683C61"/>
    <w:p w14:paraId="1E0CC43E" w14:textId="77777777" w:rsidR="00683C61" w:rsidRDefault="00683C61" w:rsidP="00683C61"/>
    <w:p w14:paraId="6AD1506B" w14:textId="77777777" w:rsidR="00683C61" w:rsidRPr="00683C61" w:rsidRDefault="00683C61" w:rsidP="00683C61"/>
    <w:sectPr w:rsidR="00683C61" w:rsidRPr="00683C61" w:rsidSect="00683C61">
      <w:footerReference w:type="default" r:id="rId8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244FD" w14:textId="77777777" w:rsidR="001F0A1B" w:rsidRDefault="001F0A1B">
      <w:pPr>
        <w:spacing w:after="0"/>
      </w:pPr>
      <w:r>
        <w:separator/>
      </w:r>
    </w:p>
    <w:p w14:paraId="7E5D8874" w14:textId="77777777" w:rsidR="001F0A1B" w:rsidRDefault="001F0A1B"/>
  </w:endnote>
  <w:endnote w:type="continuationSeparator" w:id="0">
    <w:p w14:paraId="363C500F" w14:textId="77777777" w:rsidR="001F0A1B" w:rsidRDefault="001F0A1B">
      <w:pPr>
        <w:spacing w:after="0"/>
      </w:pPr>
      <w:r>
        <w:continuationSeparator/>
      </w:r>
    </w:p>
    <w:p w14:paraId="42D82338" w14:textId="77777777" w:rsidR="001F0A1B" w:rsidRDefault="001F0A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00712" w14:textId="77777777" w:rsidR="00E03E15" w:rsidRDefault="004B685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D6DFA" w14:textId="77777777" w:rsidR="001F0A1B" w:rsidRDefault="001F0A1B">
      <w:pPr>
        <w:spacing w:after="0"/>
      </w:pPr>
      <w:r>
        <w:separator/>
      </w:r>
    </w:p>
    <w:p w14:paraId="1150F726" w14:textId="77777777" w:rsidR="001F0A1B" w:rsidRDefault="001F0A1B"/>
  </w:footnote>
  <w:footnote w:type="continuationSeparator" w:id="0">
    <w:p w14:paraId="567A1BC1" w14:textId="77777777" w:rsidR="001F0A1B" w:rsidRDefault="001F0A1B">
      <w:pPr>
        <w:spacing w:after="0"/>
      </w:pPr>
      <w:r>
        <w:continuationSeparator/>
      </w:r>
    </w:p>
    <w:p w14:paraId="2587A24B" w14:textId="77777777" w:rsidR="001F0A1B" w:rsidRDefault="001F0A1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4786"/>
    <w:multiLevelType w:val="multilevel"/>
    <w:tmpl w:val="D81082D2"/>
    <w:lvl w:ilvl="0">
      <w:start w:val="1"/>
      <w:numFmt w:val="decimal"/>
      <w:lvlText w:val="%1."/>
      <w:lvlJc w:val="left"/>
      <w:pPr>
        <w:ind w:left="0" w:firstLine="28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" w:firstLine="29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firstLine="30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firstLine="310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firstLine="31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92" w:hanging="1440"/>
      </w:pPr>
      <w:rPr>
        <w:rFonts w:hint="default"/>
      </w:rPr>
    </w:lvl>
  </w:abstractNum>
  <w:abstractNum w:abstractNumId="1" w15:restartNumberingAfterBreak="0">
    <w:nsid w:val="01FC550D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2B19DF"/>
    <w:multiLevelType w:val="multilevel"/>
    <w:tmpl w:val="5D9C8A7A"/>
    <w:styleLink w:val="CurrentList4"/>
    <w:lvl w:ilvl="0">
      <w:start w:val="1"/>
      <w:numFmt w:val="decimal"/>
      <w:lvlText w:val="%1."/>
      <w:lvlJc w:val="left"/>
      <w:pPr>
        <w:ind w:left="-3178" w:firstLine="28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894" w:firstLine="29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2611" w:firstLine="30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2327" w:firstLine="310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2044" w:firstLine="3178"/>
      </w:pPr>
      <w:rPr>
        <w:rFonts w:hint="default"/>
      </w:rPr>
    </w:lvl>
    <w:lvl w:ilvl="5">
      <w:start w:val="1"/>
      <w:numFmt w:val="decimal"/>
      <w:lvlRestart w:val="0"/>
      <w:lvlText w:val="%1.%2.%3.%4.%5.%6."/>
      <w:lvlJc w:val="left"/>
      <w:pPr>
        <w:ind w:left="24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hanging="1440"/>
      </w:pPr>
      <w:rPr>
        <w:rFonts w:hint="default"/>
      </w:rPr>
    </w:lvl>
  </w:abstractNum>
  <w:abstractNum w:abstractNumId="3" w15:restartNumberingAfterBreak="0">
    <w:nsid w:val="04304907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5472C9B"/>
    <w:multiLevelType w:val="multilevel"/>
    <w:tmpl w:val="4F445304"/>
    <w:styleLink w:val="CurrentList8"/>
    <w:lvl w:ilvl="0">
      <w:start w:val="1"/>
      <w:numFmt w:val="decimal"/>
      <w:lvlText w:val="%1."/>
      <w:lvlJc w:val="left"/>
      <w:pPr>
        <w:ind w:left="-3178" w:firstLine="28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894" w:firstLine="29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4"/>
        </w:tabs>
        <w:ind w:left="-2611" w:firstLine="266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-1134" w:firstLine="119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34"/>
        </w:tabs>
        <w:ind w:left="-2044" w:firstLine="21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30" w:hanging="237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hanging="1440"/>
      </w:pPr>
      <w:rPr>
        <w:rFonts w:hint="default"/>
      </w:rPr>
    </w:lvl>
  </w:abstractNum>
  <w:abstractNum w:abstractNumId="5" w15:restartNumberingAfterBreak="0">
    <w:nsid w:val="05814F59"/>
    <w:multiLevelType w:val="hybridMultilevel"/>
    <w:tmpl w:val="7DD0F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5FE0BA7"/>
    <w:multiLevelType w:val="hybridMultilevel"/>
    <w:tmpl w:val="6180C4F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0F0B41B0"/>
    <w:multiLevelType w:val="hybridMultilevel"/>
    <w:tmpl w:val="7F682A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5A3A96"/>
    <w:multiLevelType w:val="multilevel"/>
    <w:tmpl w:val="D026C0EA"/>
    <w:lvl w:ilvl="0">
      <w:start w:val="1"/>
      <w:numFmt w:val="decimal"/>
      <w:lvlText w:val="%1."/>
      <w:lvlJc w:val="left"/>
      <w:pPr>
        <w:ind w:left="-3178" w:firstLine="28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894" w:firstLine="29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2611" w:firstLine="30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2327" w:firstLine="310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2044" w:firstLine="31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hanging="1440"/>
      </w:pPr>
      <w:rPr>
        <w:rFonts w:hint="default"/>
      </w:rPr>
    </w:lvl>
  </w:abstractNum>
  <w:abstractNum w:abstractNumId="9" w15:restartNumberingAfterBreak="0">
    <w:nsid w:val="17F71021"/>
    <w:multiLevelType w:val="multilevel"/>
    <w:tmpl w:val="3CC025B0"/>
    <w:lvl w:ilvl="0">
      <w:start w:val="1"/>
      <w:numFmt w:val="decimal"/>
      <w:pStyle w:val="H0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1"/>
      <w:lvlText w:val="%1.%2."/>
      <w:lvlJc w:val="left"/>
      <w:pPr>
        <w:tabs>
          <w:tab w:val="num" w:pos="0"/>
        </w:tabs>
        <w:ind w:left="0" w:firstLine="284"/>
      </w:pPr>
      <w:rPr>
        <w:rFonts w:hint="default"/>
      </w:rPr>
    </w:lvl>
    <w:lvl w:ilvl="2">
      <w:start w:val="1"/>
      <w:numFmt w:val="decimal"/>
      <w:pStyle w:val="H2"/>
      <w:lvlText w:val="%1.%2.%3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3">
      <w:start w:val="1"/>
      <w:numFmt w:val="decimal"/>
      <w:pStyle w:val="H3"/>
      <w:lvlText w:val="%1.%2.%3.%4."/>
      <w:lvlJc w:val="left"/>
      <w:pPr>
        <w:tabs>
          <w:tab w:val="num" w:pos="0"/>
        </w:tabs>
        <w:ind w:left="0" w:firstLine="851"/>
      </w:pPr>
      <w:rPr>
        <w:rFonts w:hint="default"/>
      </w:rPr>
    </w:lvl>
    <w:lvl w:ilvl="4">
      <w:start w:val="1"/>
      <w:numFmt w:val="decimal"/>
      <w:pStyle w:val="H4"/>
      <w:lvlText w:val="%1.%2.%3.%4.%5."/>
      <w:lvlJc w:val="left"/>
      <w:pPr>
        <w:tabs>
          <w:tab w:val="num" w:pos="0"/>
        </w:tabs>
        <w:ind w:left="0" w:firstLine="1134"/>
      </w:pPr>
      <w:rPr>
        <w:rFonts w:hint="default"/>
      </w:rPr>
    </w:lvl>
    <w:lvl w:ilvl="5">
      <w:start w:val="1"/>
      <w:numFmt w:val="decimal"/>
      <w:pStyle w:val="H5"/>
      <w:lvlText w:val="%1.%2.%3.%4.%5.%6."/>
      <w:lvlJc w:val="left"/>
      <w:pPr>
        <w:tabs>
          <w:tab w:val="num" w:pos="0"/>
        </w:tabs>
        <w:ind w:left="0" w:firstLine="141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185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221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2574"/>
      </w:pPr>
      <w:rPr>
        <w:rFonts w:hint="default"/>
      </w:rPr>
    </w:lvl>
  </w:abstractNum>
  <w:abstractNum w:abstractNumId="10" w15:restartNumberingAfterBreak="0">
    <w:nsid w:val="19877986"/>
    <w:multiLevelType w:val="hybridMultilevel"/>
    <w:tmpl w:val="C48A6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E57B68"/>
    <w:multiLevelType w:val="hybridMultilevel"/>
    <w:tmpl w:val="52EC7C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B2166EF"/>
    <w:multiLevelType w:val="hybridMultilevel"/>
    <w:tmpl w:val="53CC3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F0D5B4D"/>
    <w:multiLevelType w:val="hybridMultilevel"/>
    <w:tmpl w:val="BC301B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F7C066C"/>
    <w:multiLevelType w:val="hybridMultilevel"/>
    <w:tmpl w:val="11D2F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57410FA"/>
    <w:multiLevelType w:val="multilevel"/>
    <w:tmpl w:val="0409001D"/>
    <w:styleLink w:val="CurrentList1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311E29"/>
    <w:multiLevelType w:val="hybridMultilevel"/>
    <w:tmpl w:val="67A49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CB0A97"/>
    <w:multiLevelType w:val="hybridMultilevel"/>
    <w:tmpl w:val="D02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BD3527"/>
    <w:multiLevelType w:val="hybridMultilevel"/>
    <w:tmpl w:val="8E80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6A0E04"/>
    <w:multiLevelType w:val="multilevel"/>
    <w:tmpl w:val="0409001D"/>
    <w:styleLink w:val="CurrentList1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8D04BC9"/>
    <w:multiLevelType w:val="multilevel"/>
    <w:tmpl w:val="0409001D"/>
    <w:styleLink w:val="CurrentList1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16E6655"/>
    <w:multiLevelType w:val="hybridMultilevel"/>
    <w:tmpl w:val="15EA38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DB1EC6"/>
    <w:multiLevelType w:val="multilevel"/>
    <w:tmpl w:val="220C819E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6D9290F"/>
    <w:multiLevelType w:val="hybridMultilevel"/>
    <w:tmpl w:val="C816A4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FB0E3A"/>
    <w:multiLevelType w:val="multilevel"/>
    <w:tmpl w:val="7624A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F9C64BA"/>
    <w:multiLevelType w:val="hybridMultilevel"/>
    <w:tmpl w:val="668209EA"/>
    <w:lvl w:ilvl="0" w:tplc="E7DED7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E69CF"/>
    <w:multiLevelType w:val="hybridMultilevel"/>
    <w:tmpl w:val="FC4C7D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671021B"/>
    <w:multiLevelType w:val="hybridMultilevel"/>
    <w:tmpl w:val="0BE49A9A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28" w15:restartNumberingAfterBreak="0">
    <w:nsid w:val="5989229F"/>
    <w:multiLevelType w:val="hybridMultilevel"/>
    <w:tmpl w:val="B69E5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BE2902"/>
    <w:multiLevelType w:val="multilevel"/>
    <w:tmpl w:val="4A1211BE"/>
    <w:styleLink w:val="CurrentList1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0" w:firstLine="28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34"/>
        </w:tabs>
        <w:ind w:left="0" w:firstLine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141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185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221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2574"/>
      </w:pPr>
      <w:rPr>
        <w:rFonts w:hint="default"/>
      </w:rPr>
    </w:lvl>
  </w:abstractNum>
  <w:abstractNum w:abstractNumId="30" w15:restartNumberingAfterBreak="0">
    <w:nsid w:val="62B2181D"/>
    <w:multiLevelType w:val="hybridMultilevel"/>
    <w:tmpl w:val="8C4EF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AD77D62"/>
    <w:multiLevelType w:val="multilevel"/>
    <w:tmpl w:val="A5FC4B5A"/>
    <w:styleLink w:val="CurrentList3"/>
    <w:lvl w:ilvl="0">
      <w:start w:val="1"/>
      <w:numFmt w:val="decimal"/>
      <w:lvlText w:val="%1."/>
      <w:lvlJc w:val="left"/>
      <w:pPr>
        <w:ind w:left="-3178" w:firstLine="28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894" w:firstLine="29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2611" w:firstLine="30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2327" w:firstLine="310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2044" w:firstLine="3178"/>
      </w:pPr>
      <w:rPr>
        <w:rFonts w:hint="default"/>
      </w:rPr>
    </w:lvl>
    <w:lvl w:ilvl="5">
      <w:start w:val="1"/>
      <w:numFmt w:val="decimal"/>
      <w:lvlRestart w:val="0"/>
      <w:lvlText w:val="%1.%2.%3.%4.%5.%6."/>
      <w:lvlJc w:val="left"/>
      <w:pPr>
        <w:ind w:left="24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hanging="1440"/>
      </w:pPr>
      <w:rPr>
        <w:rFonts w:hint="default"/>
      </w:rPr>
    </w:lvl>
  </w:abstractNum>
  <w:abstractNum w:abstractNumId="32" w15:restartNumberingAfterBreak="0">
    <w:nsid w:val="6EC14184"/>
    <w:multiLevelType w:val="multilevel"/>
    <w:tmpl w:val="1D3A9E6C"/>
    <w:styleLink w:val="CurrentList6"/>
    <w:lvl w:ilvl="0">
      <w:start w:val="1"/>
      <w:numFmt w:val="decimal"/>
      <w:lvlText w:val="%1."/>
      <w:lvlJc w:val="left"/>
      <w:pPr>
        <w:ind w:left="-3178" w:firstLine="28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894" w:firstLine="29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2611" w:firstLine="30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2327" w:firstLine="310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2044" w:firstLine="31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hanging="1440"/>
      </w:pPr>
      <w:rPr>
        <w:rFonts w:hint="default"/>
      </w:rPr>
    </w:lvl>
  </w:abstractNum>
  <w:abstractNum w:abstractNumId="33" w15:restartNumberingAfterBreak="0">
    <w:nsid w:val="6FA96D34"/>
    <w:multiLevelType w:val="hybridMultilevel"/>
    <w:tmpl w:val="5B0438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0D56516"/>
    <w:multiLevelType w:val="multilevel"/>
    <w:tmpl w:val="4A1211BE"/>
    <w:styleLink w:val="CurrentList1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0" w:firstLine="28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34"/>
        </w:tabs>
        <w:ind w:left="0" w:firstLine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141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185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221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2574"/>
      </w:pPr>
      <w:rPr>
        <w:rFonts w:hint="default"/>
      </w:rPr>
    </w:lvl>
  </w:abstractNum>
  <w:abstractNum w:abstractNumId="35" w15:restartNumberingAfterBreak="0">
    <w:nsid w:val="74E714BC"/>
    <w:multiLevelType w:val="multilevel"/>
    <w:tmpl w:val="CE762C74"/>
    <w:styleLink w:val="CurrentList7"/>
    <w:lvl w:ilvl="0">
      <w:start w:val="1"/>
      <w:numFmt w:val="decimal"/>
      <w:lvlText w:val="%1."/>
      <w:lvlJc w:val="left"/>
      <w:pPr>
        <w:ind w:left="-3178" w:firstLine="28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894" w:firstLine="29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2611" w:firstLine="30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1134" w:firstLine="19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2044" w:firstLine="31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hanging="1440"/>
      </w:pPr>
      <w:rPr>
        <w:rFonts w:hint="default"/>
      </w:rPr>
    </w:lvl>
  </w:abstractNum>
  <w:abstractNum w:abstractNumId="36" w15:restartNumberingAfterBreak="0">
    <w:nsid w:val="795B7BA9"/>
    <w:multiLevelType w:val="hybridMultilevel"/>
    <w:tmpl w:val="D0A84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2070D1"/>
    <w:multiLevelType w:val="hybridMultilevel"/>
    <w:tmpl w:val="A87296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F1229CE"/>
    <w:multiLevelType w:val="multilevel"/>
    <w:tmpl w:val="2ABA8E9C"/>
    <w:styleLink w:val="CurrentList5"/>
    <w:lvl w:ilvl="0">
      <w:start w:val="1"/>
      <w:numFmt w:val="decimal"/>
      <w:lvlText w:val="%1."/>
      <w:lvlJc w:val="left"/>
      <w:pPr>
        <w:ind w:left="-3178" w:firstLine="28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894" w:firstLine="29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2611" w:firstLine="30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2327" w:firstLine="310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2044" w:firstLine="31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hanging="1440"/>
      </w:pPr>
      <w:rPr>
        <w:rFonts w:hint="default"/>
      </w:rPr>
    </w:lvl>
  </w:abstractNum>
  <w:abstractNum w:abstractNumId="39" w15:restartNumberingAfterBreak="0">
    <w:nsid w:val="7F634A4E"/>
    <w:multiLevelType w:val="multilevel"/>
    <w:tmpl w:val="4A1211BE"/>
    <w:styleLink w:val="CurrentList9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0" w:firstLine="28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34"/>
        </w:tabs>
        <w:ind w:left="0" w:firstLine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141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185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221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2574"/>
      </w:pPr>
      <w:rPr>
        <w:rFonts w:hint="default"/>
      </w:rPr>
    </w:lvl>
  </w:abstractNum>
  <w:num w:numId="1" w16cid:durableId="1277179363">
    <w:abstractNumId w:val="24"/>
  </w:num>
  <w:num w:numId="2" w16cid:durableId="1837262588">
    <w:abstractNumId w:val="22"/>
  </w:num>
  <w:num w:numId="3" w16cid:durableId="910702999">
    <w:abstractNumId w:val="23"/>
  </w:num>
  <w:num w:numId="4" w16cid:durableId="545797959">
    <w:abstractNumId w:val="11"/>
  </w:num>
  <w:num w:numId="5" w16cid:durableId="684749670">
    <w:abstractNumId w:val="37"/>
  </w:num>
  <w:num w:numId="6" w16cid:durableId="1287002038">
    <w:abstractNumId w:val="28"/>
  </w:num>
  <w:num w:numId="7" w16cid:durableId="148716347">
    <w:abstractNumId w:val="0"/>
  </w:num>
  <w:num w:numId="8" w16cid:durableId="1585454049">
    <w:abstractNumId w:val="30"/>
  </w:num>
  <w:num w:numId="9" w16cid:durableId="25452199">
    <w:abstractNumId w:val="26"/>
  </w:num>
  <w:num w:numId="10" w16cid:durableId="559051280">
    <w:abstractNumId w:val="33"/>
  </w:num>
  <w:num w:numId="11" w16cid:durableId="1199778128">
    <w:abstractNumId w:val="13"/>
  </w:num>
  <w:num w:numId="12" w16cid:durableId="1126119061">
    <w:abstractNumId w:val="27"/>
  </w:num>
  <w:num w:numId="13" w16cid:durableId="2134323734">
    <w:abstractNumId w:val="5"/>
  </w:num>
  <w:num w:numId="14" w16cid:durableId="1037925608">
    <w:abstractNumId w:val="14"/>
  </w:num>
  <w:num w:numId="15" w16cid:durableId="184638656">
    <w:abstractNumId w:val="12"/>
  </w:num>
  <w:num w:numId="16" w16cid:durableId="1136722831">
    <w:abstractNumId w:val="10"/>
  </w:num>
  <w:num w:numId="17" w16cid:durableId="1768305211">
    <w:abstractNumId w:val="21"/>
  </w:num>
  <w:num w:numId="18" w16cid:durableId="1645045488">
    <w:abstractNumId w:val="7"/>
  </w:num>
  <w:num w:numId="19" w16cid:durableId="241836039">
    <w:abstractNumId w:val="1"/>
  </w:num>
  <w:num w:numId="20" w16cid:durableId="839393260">
    <w:abstractNumId w:val="8"/>
  </w:num>
  <w:num w:numId="21" w16cid:durableId="437674664">
    <w:abstractNumId w:val="3"/>
  </w:num>
  <w:num w:numId="22" w16cid:durableId="134956413">
    <w:abstractNumId w:val="31"/>
  </w:num>
  <w:num w:numId="23" w16cid:durableId="2146465444">
    <w:abstractNumId w:val="2"/>
  </w:num>
  <w:num w:numId="24" w16cid:durableId="967124955">
    <w:abstractNumId w:val="38"/>
  </w:num>
  <w:num w:numId="25" w16cid:durableId="230237521">
    <w:abstractNumId w:val="9"/>
  </w:num>
  <w:num w:numId="26" w16cid:durableId="576868426">
    <w:abstractNumId w:val="32"/>
  </w:num>
  <w:num w:numId="27" w16cid:durableId="681782806">
    <w:abstractNumId w:val="35"/>
  </w:num>
  <w:num w:numId="28" w16cid:durableId="1294169036">
    <w:abstractNumId w:val="4"/>
  </w:num>
  <w:num w:numId="29" w16cid:durableId="888148061">
    <w:abstractNumId w:val="39"/>
  </w:num>
  <w:num w:numId="30" w16cid:durableId="1344360097">
    <w:abstractNumId w:val="34"/>
  </w:num>
  <w:num w:numId="31" w16cid:durableId="1651640499">
    <w:abstractNumId w:val="29"/>
  </w:num>
  <w:num w:numId="32" w16cid:durableId="62803384">
    <w:abstractNumId w:val="19"/>
  </w:num>
  <w:num w:numId="33" w16cid:durableId="75060857">
    <w:abstractNumId w:val="20"/>
  </w:num>
  <w:num w:numId="34" w16cid:durableId="1270968533">
    <w:abstractNumId w:val="15"/>
  </w:num>
  <w:num w:numId="35" w16cid:durableId="656303298">
    <w:abstractNumId w:val="16"/>
  </w:num>
  <w:num w:numId="36" w16cid:durableId="2061586319">
    <w:abstractNumId w:val="36"/>
  </w:num>
  <w:num w:numId="37" w16cid:durableId="1163593481">
    <w:abstractNumId w:val="18"/>
  </w:num>
  <w:num w:numId="38" w16cid:durableId="1227840377">
    <w:abstractNumId w:val="6"/>
  </w:num>
  <w:num w:numId="39" w16cid:durableId="1235359973">
    <w:abstractNumId w:val="17"/>
  </w:num>
  <w:num w:numId="40" w16cid:durableId="918100752">
    <w:abstractNumId w:val="2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oNotDisplayPageBoundaries/>
  <w:attachedTemplate r:id="rId1"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5F"/>
    <w:rsid w:val="0000014A"/>
    <w:rsid w:val="00011BA7"/>
    <w:rsid w:val="0001770F"/>
    <w:rsid w:val="00017FA3"/>
    <w:rsid w:val="000261F3"/>
    <w:rsid w:val="000520AC"/>
    <w:rsid w:val="00070231"/>
    <w:rsid w:val="00071362"/>
    <w:rsid w:val="00076189"/>
    <w:rsid w:val="000C252C"/>
    <w:rsid w:val="000C2AE1"/>
    <w:rsid w:val="000E235C"/>
    <w:rsid w:val="0010196F"/>
    <w:rsid w:val="001045F8"/>
    <w:rsid w:val="001046A4"/>
    <w:rsid w:val="00130C35"/>
    <w:rsid w:val="0015112B"/>
    <w:rsid w:val="00155DD2"/>
    <w:rsid w:val="0015701B"/>
    <w:rsid w:val="00161877"/>
    <w:rsid w:val="001720C6"/>
    <w:rsid w:val="001A5F0C"/>
    <w:rsid w:val="001B4FC8"/>
    <w:rsid w:val="001C1E39"/>
    <w:rsid w:val="001C6551"/>
    <w:rsid w:val="001F0186"/>
    <w:rsid w:val="001F0A1B"/>
    <w:rsid w:val="001F17CF"/>
    <w:rsid w:val="00217D99"/>
    <w:rsid w:val="00222B61"/>
    <w:rsid w:val="0023588D"/>
    <w:rsid w:val="0023665F"/>
    <w:rsid w:val="002443A5"/>
    <w:rsid w:val="00255484"/>
    <w:rsid w:val="0026073A"/>
    <w:rsid w:val="002638FA"/>
    <w:rsid w:val="00273768"/>
    <w:rsid w:val="00280978"/>
    <w:rsid w:val="002A4B0E"/>
    <w:rsid w:val="002B0E89"/>
    <w:rsid w:val="002D7697"/>
    <w:rsid w:val="002E4169"/>
    <w:rsid w:val="00302EB2"/>
    <w:rsid w:val="00333D6C"/>
    <w:rsid w:val="00350817"/>
    <w:rsid w:val="003577C1"/>
    <w:rsid w:val="00362C65"/>
    <w:rsid w:val="00366C74"/>
    <w:rsid w:val="003715B8"/>
    <w:rsid w:val="00372AA0"/>
    <w:rsid w:val="003A7664"/>
    <w:rsid w:val="003D11E2"/>
    <w:rsid w:val="003E2E4E"/>
    <w:rsid w:val="004011DD"/>
    <w:rsid w:val="00427FB5"/>
    <w:rsid w:val="004418A5"/>
    <w:rsid w:val="00471CDE"/>
    <w:rsid w:val="004B0C57"/>
    <w:rsid w:val="004B3C5C"/>
    <w:rsid w:val="004B6851"/>
    <w:rsid w:val="004C42AF"/>
    <w:rsid w:val="004D2CE3"/>
    <w:rsid w:val="004D52DE"/>
    <w:rsid w:val="004E3D49"/>
    <w:rsid w:val="00504E8B"/>
    <w:rsid w:val="00507EE0"/>
    <w:rsid w:val="00516085"/>
    <w:rsid w:val="0053125A"/>
    <w:rsid w:val="0054161E"/>
    <w:rsid w:val="005444FD"/>
    <w:rsid w:val="00553A38"/>
    <w:rsid w:val="0056667F"/>
    <w:rsid w:val="005765AA"/>
    <w:rsid w:val="00586D8B"/>
    <w:rsid w:val="00593A84"/>
    <w:rsid w:val="005A1BC1"/>
    <w:rsid w:val="005A1EA0"/>
    <w:rsid w:val="005C1AAB"/>
    <w:rsid w:val="005E1A19"/>
    <w:rsid w:val="005E4364"/>
    <w:rsid w:val="005E7829"/>
    <w:rsid w:val="006026BF"/>
    <w:rsid w:val="0061037E"/>
    <w:rsid w:val="0061459B"/>
    <w:rsid w:val="006158F9"/>
    <w:rsid w:val="00626418"/>
    <w:rsid w:val="00627FFA"/>
    <w:rsid w:val="00635DB6"/>
    <w:rsid w:val="00636EA0"/>
    <w:rsid w:val="0065697A"/>
    <w:rsid w:val="00661CBD"/>
    <w:rsid w:val="0066481E"/>
    <w:rsid w:val="006701AB"/>
    <w:rsid w:val="00683C61"/>
    <w:rsid w:val="006841E8"/>
    <w:rsid w:val="006873CD"/>
    <w:rsid w:val="00695522"/>
    <w:rsid w:val="006A28EE"/>
    <w:rsid w:val="006A31F1"/>
    <w:rsid w:val="006A57D9"/>
    <w:rsid w:val="006B7493"/>
    <w:rsid w:val="006C0B4C"/>
    <w:rsid w:val="006C3F0D"/>
    <w:rsid w:val="006D5BCF"/>
    <w:rsid w:val="006E1D54"/>
    <w:rsid w:val="006F27E7"/>
    <w:rsid w:val="00701095"/>
    <w:rsid w:val="00713BEB"/>
    <w:rsid w:val="00730B38"/>
    <w:rsid w:val="00751798"/>
    <w:rsid w:val="007562D1"/>
    <w:rsid w:val="00770F4E"/>
    <w:rsid w:val="0078358C"/>
    <w:rsid w:val="00790221"/>
    <w:rsid w:val="00796332"/>
    <w:rsid w:val="007A2F42"/>
    <w:rsid w:val="007F3DDE"/>
    <w:rsid w:val="007F5706"/>
    <w:rsid w:val="0080337E"/>
    <w:rsid w:val="0080726E"/>
    <w:rsid w:val="0081135C"/>
    <w:rsid w:val="00815E45"/>
    <w:rsid w:val="008513D2"/>
    <w:rsid w:val="00853407"/>
    <w:rsid w:val="00855460"/>
    <w:rsid w:val="00876773"/>
    <w:rsid w:val="0089045B"/>
    <w:rsid w:val="00892FF0"/>
    <w:rsid w:val="00896741"/>
    <w:rsid w:val="008A733A"/>
    <w:rsid w:val="008A7FDB"/>
    <w:rsid w:val="008C7100"/>
    <w:rsid w:val="008D0F9B"/>
    <w:rsid w:val="008D38BB"/>
    <w:rsid w:val="008D7B3B"/>
    <w:rsid w:val="008F20C3"/>
    <w:rsid w:val="008F2AE8"/>
    <w:rsid w:val="00914308"/>
    <w:rsid w:val="009169CB"/>
    <w:rsid w:val="009235E5"/>
    <w:rsid w:val="00963906"/>
    <w:rsid w:val="009B0A0E"/>
    <w:rsid w:val="009B11DB"/>
    <w:rsid w:val="00A124AA"/>
    <w:rsid w:val="00A22291"/>
    <w:rsid w:val="00A23424"/>
    <w:rsid w:val="00A35823"/>
    <w:rsid w:val="00A43525"/>
    <w:rsid w:val="00A53FFA"/>
    <w:rsid w:val="00A63148"/>
    <w:rsid w:val="00AA1536"/>
    <w:rsid w:val="00AA38E6"/>
    <w:rsid w:val="00AB5358"/>
    <w:rsid w:val="00AC1501"/>
    <w:rsid w:val="00AD552C"/>
    <w:rsid w:val="00AE218D"/>
    <w:rsid w:val="00AE5F67"/>
    <w:rsid w:val="00AF51E0"/>
    <w:rsid w:val="00B25918"/>
    <w:rsid w:val="00B40D5A"/>
    <w:rsid w:val="00B70310"/>
    <w:rsid w:val="00B72A27"/>
    <w:rsid w:val="00B969E6"/>
    <w:rsid w:val="00BD11F4"/>
    <w:rsid w:val="00BE2A07"/>
    <w:rsid w:val="00BF6732"/>
    <w:rsid w:val="00BF7B41"/>
    <w:rsid w:val="00C02E4B"/>
    <w:rsid w:val="00C0465E"/>
    <w:rsid w:val="00C15579"/>
    <w:rsid w:val="00C2408D"/>
    <w:rsid w:val="00C34A78"/>
    <w:rsid w:val="00C5735E"/>
    <w:rsid w:val="00C61D40"/>
    <w:rsid w:val="00C85015"/>
    <w:rsid w:val="00C96DE8"/>
    <w:rsid w:val="00CA06A2"/>
    <w:rsid w:val="00CD2C18"/>
    <w:rsid w:val="00CD6C1B"/>
    <w:rsid w:val="00CE449A"/>
    <w:rsid w:val="00CE779A"/>
    <w:rsid w:val="00CF59FD"/>
    <w:rsid w:val="00D145A1"/>
    <w:rsid w:val="00D312F4"/>
    <w:rsid w:val="00D510B4"/>
    <w:rsid w:val="00D60C12"/>
    <w:rsid w:val="00D6334E"/>
    <w:rsid w:val="00D66679"/>
    <w:rsid w:val="00D85ED8"/>
    <w:rsid w:val="00D921DF"/>
    <w:rsid w:val="00D97393"/>
    <w:rsid w:val="00DD3D1F"/>
    <w:rsid w:val="00DE143B"/>
    <w:rsid w:val="00E03E15"/>
    <w:rsid w:val="00E30D34"/>
    <w:rsid w:val="00E5762E"/>
    <w:rsid w:val="00E64EE5"/>
    <w:rsid w:val="00E67906"/>
    <w:rsid w:val="00E72822"/>
    <w:rsid w:val="00E8638F"/>
    <w:rsid w:val="00EB066D"/>
    <w:rsid w:val="00EE2E8B"/>
    <w:rsid w:val="00EE4821"/>
    <w:rsid w:val="00F16A2C"/>
    <w:rsid w:val="00F210C2"/>
    <w:rsid w:val="00F43E42"/>
    <w:rsid w:val="00F56AD8"/>
    <w:rsid w:val="00F60777"/>
    <w:rsid w:val="00F7090A"/>
    <w:rsid w:val="00F83503"/>
    <w:rsid w:val="00F874C3"/>
    <w:rsid w:val="00FA4F42"/>
    <w:rsid w:val="00FB1EF1"/>
    <w:rsid w:val="00FB266F"/>
    <w:rsid w:val="00FC20C2"/>
    <w:rsid w:val="00FC2597"/>
    <w:rsid w:val="00FD36C3"/>
    <w:rsid w:val="00FF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7E1F"/>
  <w15:chartTrackingRefBased/>
  <w15:docId w15:val="{12868224-FA97-47A5-B4D5-2D7ACFF5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01B"/>
    <w:pPr>
      <w:spacing w:line="240" w:lineRule="auto"/>
      <w:ind w:left="0"/>
    </w:pPr>
    <w:rPr>
      <w:rFonts w:ascii="JetBrains Mono" w:hAnsi="JetBrains Mono"/>
    </w:rPr>
  </w:style>
  <w:style w:type="paragraph" w:styleId="Heading1">
    <w:name w:val="heading 1"/>
    <w:basedOn w:val="H0"/>
    <w:next w:val="Normal"/>
    <w:link w:val="Heading1Char"/>
    <w:uiPriority w:val="9"/>
    <w:qFormat/>
    <w:rsid w:val="001C6551"/>
  </w:style>
  <w:style w:type="paragraph" w:styleId="Heading2">
    <w:name w:val="heading 2"/>
    <w:basedOn w:val="H1"/>
    <w:next w:val="Normal"/>
    <w:link w:val="Heading2Char"/>
    <w:uiPriority w:val="9"/>
    <w:unhideWhenUsed/>
    <w:qFormat/>
    <w:rsid w:val="001C6551"/>
  </w:style>
  <w:style w:type="paragraph" w:styleId="Heading3">
    <w:name w:val="heading 3"/>
    <w:basedOn w:val="H2"/>
    <w:next w:val="Normal"/>
    <w:link w:val="Heading3Char"/>
    <w:uiPriority w:val="9"/>
    <w:unhideWhenUsed/>
    <w:qFormat/>
    <w:rsid w:val="001C6551"/>
  </w:style>
  <w:style w:type="paragraph" w:styleId="Heading4">
    <w:name w:val="heading 4"/>
    <w:basedOn w:val="H3"/>
    <w:next w:val="Normal"/>
    <w:link w:val="Heading4Char"/>
    <w:uiPriority w:val="9"/>
    <w:unhideWhenUsed/>
    <w:qFormat/>
    <w:rsid w:val="001C6551"/>
  </w:style>
  <w:style w:type="paragraph" w:styleId="Heading5">
    <w:name w:val="heading 5"/>
    <w:basedOn w:val="H4"/>
    <w:link w:val="Heading5Char"/>
    <w:uiPriority w:val="9"/>
    <w:unhideWhenUsed/>
    <w:qFormat/>
    <w:rsid w:val="001C6551"/>
  </w:style>
  <w:style w:type="paragraph" w:styleId="Heading6">
    <w:name w:val="heading 6"/>
    <w:basedOn w:val="H5"/>
    <w:link w:val="Heading6Char"/>
    <w:uiPriority w:val="9"/>
    <w:unhideWhenUsed/>
    <w:qFormat/>
    <w:rsid w:val="001C6551"/>
    <w:pPr>
      <w:outlineLvl w:val="5"/>
    </w:pPr>
  </w:style>
  <w:style w:type="paragraph" w:styleId="Heading7">
    <w:name w:val="heading 7"/>
    <w:aliases w:val="Heading1"/>
    <w:basedOn w:val="H0"/>
    <w:link w:val="Heading7Char"/>
    <w:uiPriority w:val="9"/>
    <w:unhideWhenUsed/>
    <w:rsid w:val="001C6551"/>
    <w:pPr>
      <w:outlineLvl w:val="6"/>
    </w:p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D52DE"/>
    <w:p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D52DE"/>
    <w:p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551"/>
    <w:rPr>
      <w:rFonts w:ascii="High Tower Text" w:hAnsi="High Tower Text"/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551"/>
    <w:rPr>
      <w:rFonts w:ascii="High Tower Text" w:hAnsi="High Tower Text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C6551"/>
    <w:rPr>
      <w:rFonts w:ascii="High Tower Text" w:hAnsi="High Tower Text"/>
      <w:b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C6551"/>
    <w:rPr>
      <w:rFonts w:ascii="High Tower Text" w:hAnsi="High Tower Text"/>
      <w:b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C6551"/>
    <w:rPr>
      <w:rFonts w:ascii="High Tower Text" w:hAnsi="High Tower Text"/>
      <w:b/>
      <w:i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C6551"/>
    <w:rPr>
      <w:rFonts w:ascii="High Tower Text" w:hAnsi="High Tower Text"/>
      <w:sz w:val="20"/>
    </w:rPr>
  </w:style>
  <w:style w:type="character" w:customStyle="1" w:styleId="Heading7Char">
    <w:name w:val="Heading 7 Char"/>
    <w:aliases w:val="Heading1 Char"/>
    <w:basedOn w:val="DefaultParagraphFont"/>
    <w:link w:val="Heading7"/>
    <w:uiPriority w:val="9"/>
    <w:rsid w:val="001C6551"/>
    <w:rPr>
      <w:rFonts w:ascii="High Tower Text" w:hAnsi="High Tower Text"/>
      <w:b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itle">
    <w:name w:val="Title"/>
    <w:basedOn w:val="Normal"/>
    <w:next w:val="Normal"/>
    <w:link w:val="TitleChar"/>
    <w:uiPriority w:val="2"/>
    <w:unhideWhenUsed/>
    <w:rsid w:val="00790221"/>
    <w:pPr>
      <w:numPr>
        <w:numId w:val="2"/>
      </w:numPr>
      <w:pBdr>
        <w:left w:val="single" w:sz="48" w:space="10" w:color="000000" w:themeColor="text1"/>
      </w:pBdr>
      <w:spacing w:before="240" w:after="0"/>
      <w:contextualSpacing/>
      <w:outlineLvl w:val="0"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8513D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H1">
    <w:name w:val="H1"/>
    <w:basedOn w:val="Normal"/>
    <w:next w:val="Normal"/>
    <w:autoRedefine/>
    <w:rsid w:val="00471CDE"/>
    <w:pPr>
      <w:numPr>
        <w:ilvl w:val="1"/>
        <w:numId w:val="25"/>
      </w:numPr>
      <w:spacing w:after="0" w:line="360" w:lineRule="auto"/>
      <w:outlineLvl w:val="1"/>
    </w:pPr>
    <w:rPr>
      <w:b/>
      <w:i/>
      <w:sz w:val="28"/>
    </w:rPr>
  </w:style>
  <w:style w:type="paragraph" w:customStyle="1" w:styleId="H2">
    <w:name w:val="H2"/>
    <w:basedOn w:val="Normal"/>
    <w:next w:val="Normal"/>
    <w:autoRedefine/>
    <w:rsid w:val="00CE779A"/>
    <w:pPr>
      <w:numPr>
        <w:ilvl w:val="2"/>
        <w:numId w:val="25"/>
      </w:numPr>
      <w:spacing w:after="0" w:line="360" w:lineRule="auto"/>
      <w:outlineLvl w:val="2"/>
    </w:pPr>
    <w:rPr>
      <w:b/>
      <w:i/>
      <w:sz w:val="24"/>
    </w:rPr>
  </w:style>
  <w:style w:type="paragraph" w:customStyle="1" w:styleId="H3">
    <w:name w:val="H3"/>
    <w:basedOn w:val="Normal"/>
    <w:next w:val="Normal"/>
    <w:autoRedefine/>
    <w:rsid w:val="00CE779A"/>
    <w:pPr>
      <w:numPr>
        <w:ilvl w:val="3"/>
        <w:numId w:val="25"/>
      </w:numPr>
      <w:spacing w:after="0" w:line="360" w:lineRule="auto"/>
      <w:outlineLvl w:val="3"/>
    </w:pPr>
    <w:rPr>
      <w:b/>
      <w:sz w:val="24"/>
    </w:rPr>
  </w:style>
  <w:style w:type="paragraph" w:customStyle="1" w:styleId="H4">
    <w:name w:val="H4"/>
    <w:basedOn w:val="H3"/>
    <w:next w:val="Normal"/>
    <w:autoRedefine/>
    <w:rsid w:val="00CE779A"/>
    <w:pPr>
      <w:numPr>
        <w:ilvl w:val="4"/>
      </w:numPr>
      <w:outlineLvl w:val="4"/>
    </w:pPr>
    <w:rPr>
      <w:i/>
      <w:sz w:val="20"/>
    </w:rPr>
  </w:style>
  <w:style w:type="paragraph" w:styleId="ListParagraph">
    <w:name w:val="List Paragraph"/>
    <w:basedOn w:val="Normal"/>
    <w:uiPriority w:val="34"/>
    <w:unhideWhenUsed/>
    <w:qFormat/>
    <w:rsid w:val="00751798"/>
    <w:pPr>
      <w:ind w:left="720"/>
      <w:contextualSpacing/>
    </w:pPr>
  </w:style>
  <w:style w:type="paragraph" w:customStyle="1" w:styleId="H0">
    <w:name w:val="H0"/>
    <w:basedOn w:val="Normal"/>
    <w:next w:val="Normal"/>
    <w:autoRedefine/>
    <w:rsid w:val="00471CDE"/>
    <w:pPr>
      <w:pageBreakBefore/>
      <w:numPr>
        <w:numId w:val="25"/>
      </w:numPr>
      <w:spacing w:line="360" w:lineRule="auto"/>
      <w:outlineLvl w:val="0"/>
    </w:pPr>
    <w:rPr>
      <w:b/>
      <w:sz w:val="32"/>
    </w:rPr>
  </w:style>
  <w:style w:type="paragraph" w:styleId="NoSpacing">
    <w:name w:val="No Spacing"/>
    <w:link w:val="NoSpacingChar"/>
    <w:uiPriority w:val="1"/>
    <w:qFormat/>
    <w:rsid w:val="00683C61"/>
    <w:pPr>
      <w:spacing w:after="0" w:line="240" w:lineRule="auto"/>
      <w:ind w:left="0"/>
    </w:pPr>
    <w:rPr>
      <w:rFonts w:eastAsiaTheme="minorEastAsia"/>
      <w:color w:val="auto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83C61"/>
    <w:rPr>
      <w:rFonts w:eastAsiaTheme="minorEastAsia"/>
      <w:color w:val="auto"/>
      <w:lang w:eastAsia="zh-CN"/>
    </w:rPr>
  </w:style>
  <w:style w:type="paragraph" w:customStyle="1" w:styleId="H5">
    <w:name w:val="H5"/>
    <w:basedOn w:val="H4"/>
    <w:next w:val="Normal"/>
    <w:autoRedefine/>
    <w:rsid w:val="00CE779A"/>
    <w:pPr>
      <w:numPr>
        <w:ilvl w:val="5"/>
      </w:numPr>
    </w:pPr>
    <w:rPr>
      <w:b w:val="0"/>
      <w:i w:val="0"/>
    </w:rPr>
  </w:style>
  <w:style w:type="numbering" w:customStyle="1" w:styleId="CurrentList1">
    <w:name w:val="Current List1"/>
    <w:uiPriority w:val="99"/>
    <w:rsid w:val="00683C61"/>
    <w:pPr>
      <w:numPr>
        <w:numId w:val="19"/>
      </w:numPr>
    </w:pPr>
  </w:style>
  <w:style w:type="numbering" w:customStyle="1" w:styleId="CurrentList2">
    <w:name w:val="Current List2"/>
    <w:uiPriority w:val="99"/>
    <w:rsid w:val="00683C61"/>
    <w:pPr>
      <w:numPr>
        <w:numId w:val="21"/>
      </w:numPr>
    </w:pPr>
  </w:style>
  <w:style w:type="numbering" w:customStyle="1" w:styleId="CurrentList3">
    <w:name w:val="Current List3"/>
    <w:uiPriority w:val="99"/>
    <w:rsid w:val="009235E5"/>
    <w:pPr>
      <w:numPr>
        <w:numId w:val="22"/>
      </w:numPr>
    </w:pPr>
  </w:style>
  <w:style w:type="numbering" w:customStyle="1" w:styleId="CurrentList4">
    <w:name w:val="Current List4"/>
    <w:uiPriority w:val="99"/>
    <w:rsid w:val="009235E5"/>
    <w:pPr>
      <w:numPr>
        <w:numId w:val="23"/>
      </w:numPr>
    </w:pPr>
  </w:style>
  <w:style w:type="numbering" w:customStyle="1" w:styleId="CurrentList5">
    <w:name w:val="Current List5"/>
    <w:uiPriority w:val="99"/>
    <w:rsid w:val="009235E5"/>
    <w:pPr>
      <w:numPr>
        <w:numId w:val="24"/>
      </w:numPr>
    </w:pPr>
  </w:style>
  <w:style w:type="numbering" w:customStyle="1" w:styleId="CurrentList6">
    <w:name w:val="Current List6"/>
    <w:uiPriority w:val="99"/>
    <w:rsid w:val="00E8638F"/>
    <w:pPr>
      <w:numPr>
        <w:numId w:val="26"/>
      </w:numPr>
    </w:pPr>
  </w:style>
  <w:style w:type="numbering" w:customStyle="1" w:styleId="CurrentList7">
    <w:name w:val="Current List7"/>
    <w:uiPriority w:val="99"/>
    <w:rsid w:val="00E8638F"/>
    <w:pPr>
      <w:numPr>
        <w:numId w:val="27"/>
      </w:numPr>
    </w:pPr>
  </w:style>
  <w:style w:type="numbering" w:customStyle="1" w:styleId="CurrentList8">
    <w:name w:val="Current List8"/>
    <w:uiPriority w:val="99"/>
    <w:rsid w:val="003D11E2"/>
    <w:pPr>
      <w:numPr>
        <w:numId w:val="28"/>
      </w:numPr>
    </w:pPr>
  </w:style>
  <w:style w:type="numbering" w:customStyle="1" w:styleId="CurrentList9">
    <w:name w:val="Current List9"/>
    <w:uiPriority w:val="99"/>
    <w:rsid w:val="003D11E2"/>
    <w:pPr>
      <w:numPr>
        <w:numId w:val="29"/>
      </w:numPr>
    </w:pPr>
  </w:style>
  <w:style w:type="numbering" w:customStyle="1" w:styleId="CurrentList10">
    <w:name w:val="Current List10"/>
    <w:uiPriority w:val="99"/>
    <w:rsid w:val="003D11E2"/>
    <w:pPr>
      <w:numPr>
        <w:numId w:val="30"/>
      </w:numPr>
    </w:pPr>
  </w:style>
  <w:style w:type="numbering" w:customStyle="1" w:styleId="CurrentList11">
    <w:name w:val="Current List11"/>
    <w:uiPriority w:val="99"/>
    <w:rsid w:val="00C5735E"/>
    <w:pPr>
      <w:numPr>
        <w:numId w:val="31"/>
      </w:numPr>
    </w:pPr>
  </w:style>
  <w:style w:type="numbering" w:customStyle="1" w:styleId="CurrentList12">
    <w:name w:val="Current List12"/>
    <w:uiPriority w:val="99"/>
    <w:rsid w:val="00C5735E"/>
    <w:pPr>
      <w:numPr>
        <w:numId w:val="32"/>
      </w:numPr>
    </w:pPr>
  </w:style>
  <w:style w:type="numbering" w:customStyle="1" w:styleId="CurrentList13">
    <w:name w:val="Current List13"/>
    <w:uiPriority w:val="99"/>
    <w:rsid w:val="008A733A"/>
    <w:pPr>
      <w:numPr>
        <w:numId w:val="33"/>
      </w:numPr>
    </w:pPr>
  </w:style>
  <w:style w:type="numbering" w:customStyle="1" w:styleId="CurrentList14">
    <w:name w:val="Current List14"/>
    <w:uiPriority w:val="99"/>
    <w:rsid w:val="008A733A"/>
    <w:pPr>
      <w:numPr>
        <w:numId w:val="34"/>
      </w:numPr>
    </w:pPr>
  </w:style>
  <w:style w:type="paragraph" w:customStyle="1" w:styleId="emphasize">
    <w:name w:val="emphasize"/>
    <w:basedOn w:val="Normal"/>
    <w:next w:val="Normal"/>
    <w:qFormat/>
    <w:rsid w:val="008A7FDB"/>
    <w:pPr>
      <w:spacing w:after="200"/>
    </w:pPr>
    <w:rPr>
      <w:b/>
      <w:bCs/>
    </w:rPr>
  </w:style>
  <w:style w:type="table" w:styleId="TableGrid">
    <w:name w:val="Table Grid"/>
    <w:basedOn w:val="TableNormal"/>
    <w:uiPriority w:val="39"/>
    <w:rsid w:val="00D14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\OneDrive%20-%20rhc\docs\templates\office\OOP%20development%20templat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2023-05-16T00:00:00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OOP development template.dotx</Template>
  <TotalTime>36</TotalTime>
  <Pages>4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RSim</vt:lpstr>
    </vt:vector>
  </TitlesOfParts>
  <Company>[personal]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RSim</dc:title>
  <dc:subject>Specification</dc:subject>
  <dc:creator>Ryan Hunter</dc:creator>
  <cp:keywords/>
  <dc:description/>
  <cp:lastModifiedBy>Hunter Ryan</cp:lastModifiedBy>
  <cp:revision>6</cp:revision>
  <dcterms:created xsi:type="dcterms:W3CDTF">2023-05-16T14:48:00Z</dcterms:created>
  <dcterms:modified xsi:type="dcterms:W3CDTF">2023-05-16T15:45:00Z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